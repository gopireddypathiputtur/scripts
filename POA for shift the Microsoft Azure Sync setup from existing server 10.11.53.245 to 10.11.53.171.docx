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8FB01" w14:textId="34CD604E" w:rsidR="007A15C3" w:rsidRPr="004C5C60" w:rsidRDefault="007A15C3" w:rsidP="00C42F84">
      <w:pPr>
        <w:shd w:val="clear" w:color="auto" w:fill="FFFFFF"/>
        <w:spacing w:after="0" w:line="330" w:lineRule="atLeast"/>
        <w:ind w:right="360"/>
        <w:textAlignment w:val="baseline"/>
        <w:rPr>
          <w:b/>
          <w:sz w:val="32"/>
          <w:szCs w:val="32"/>
        </w:rPr>
      </w:pPr>
      <w:r w:rsidRPr="004C5C60">
        <w:rPr>
          <w:rFonts w:ascii="Cambria Math" w:eastAsia="Times New Roman" w:hAnsi="Cambria Math" w:cs="Arial"/>
          <w:b/>
          <w:sz w:val="32"/>
          <w:szCs w:val="32"/>
        </w:rPr>
        <w:t xml:space="preserve">POA for </w:t>
      </w:r>
      <w:r w:rsidRPr="004C5C60">
        <w:rPr>
          <w:b/>
          <w:sz w:val="32"/>
          <w:szCs w:val="32"/>
        </w:rPr>
        <w:t>shift the Microsoft Azure Sync setup from existing server (</w:t>
      </w:r>
      <w:r w:rsidR="004214AC">
        <w:rPr>
          <w:b/>
          <w:sz w:val="32"/>
          <w:szCs w:val="32"/>
        </w:rPr>
        <w:t>10.11.53.245</w:t>
      </w:r>
      <w:r w:rsidRPr="004C5C60">
        <w:rPr>
          <w:b/>
          <w:sz w:val="32"/>
          <w:szCs w:val="32"/>
        </w:rPr>
        <w:t>) to another server in TCL Data center (</w:t>
      </w:r>
      <w:r w:rsidR="004214AC">
        <w:rPr>
          <w:b/>
          <w:sz w:val="32"/>
          <w:szCs w:val="32"/>
        </w:rPr>
        <w:t>10.11.53.171</w:t>
      </w:r>
      <w:r w:rsidRPr="004C5C60">
        <w:rPr>
          <w:b/>
          <w:sz w:val="32"/>
          <w:szCs w:val="32"/>
        </w:rPr>
        <w:t>)</w:t>
      </w:r>
    </w:p>
    <w:p w14:paraId="3D222C81" w14:textId="77777777" w:rsidR="007A15C3" w:rsidRDefault="007A15C3" w:rsidP="00C42F84">
      <w:pPr>
        <w:shd w:val="clear" w:color="auto" w:fill="FFFFFF"/>
        <w:spacing w:after="0" w:line="330" w:lineRule="atLeast"/>
        <w:ind w:right="360"/>
        <w:textAlignment w:val="baseline"/>
      </w:pPr>
    </w:p>
    <w:p w14:paraId="63123437" w14:textId="77777777" w:rsidR="004C5C60" w:rsidRDefault="004C5C60" w:rsidP="00C42F84">
      <w:pPr>
        <w:shd w:val="clear" w:color="auto" w:fill="FFFFFF"/>
        <w:spacing w:after="0" w:line="330" w:lineRule="atLeast"/>
        <w:ind w:right="360"/>
        <w:textAlignment w:val="baseline"/>
        <w:rPr>
          <w:rFonts w:ascii="Cambria Math" w:eastAsia="Times New Roman" w:hAnsi="Cambria Math" w:cs="Arial"/>
        </w:rPr>
      </w:pPr>
    </w:p>
    <w:p w14:paraId="4C6A1CA3" w14:textId="4AB73EC0" w:rsidR="00C42F84" w:rsidRPr="00883AD0" w:rsidRDefault="00C42F84" w:rsidP="00C42F8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mbria Math" w:eastAsia="Times New Roman" w:hAnsi="Cambria Math" w:cs="Arial"/>
        </w:rPr>
      </w:pPr>
      <w:r w:rsidRPr="00883AD0">
        <w:rPr>
          <w:rFonts w:ascii="Cambria Math" w:eastAsia="Times New Roman" w:hAnsi="Cambria Math" w:cs="Arial"/>
        </w:rPr>
        <w:t>Create the new </w:t>
      </w:r>
      <w:proofErr w:type="spellStart"/>
      <w:r w:rsidR="003051C5" w:rsidRPr="007A15C3">
        <w:rPr>
          <w:rFonts w:ascii="Cambria Math" w:eastAsia="Times New Roman" w:hAnsi="Cambria Math" w:cs="Arial"/>
          <w:bCs/>
          <w:bdr w:val="none" w:sz="0" w:space="0" w:color="auto" w:frame="1"/>
        </w:rPr>
        <w:t>Domai</w:t>
      </w:r>
      <w:r w:rsidRPr="007A15C3">
        <w:rPr>
          <w:rFonts w:ascii="Cambria Math" w:eastAsia="Times New Roman" w:hAnsi="Cambria Math" w:cs="Arial"/>
          <w:bCs/>
          <w:bdr w:val="none" w:sz="0" w:space="0" w:color="auto" w:frame="1"/>
        </w:rPr>
        <w:t>nDirSync</w:t>
      </w:r>
      <w:proofErr w:type="spellEnd"/>
      <w:r w:rsidRPr="00883AD0">
        <w:rPr>
          <w:rFonts w:ascii="Cambria Math" w:eastAsia="Times New Roman" w:hAnsi="Cambria Math" w:cs="Arial"/>
        </w:rPr>
        <w:t> </w:t>
      </w:r>
      <w:r w:rsidRPr="007A15C3">
        <w:rPr>
          <w:rFonts w:ascii="Cambria Math" w:eastAsia="Times New Roman" w:hAnsi="Cambria Math" w:cs="Arial"/>
        </w:rPr>
        <w:t>(</w:t>
      </w:r>
      <w:r w:rsidR="004214AC">
        <w:rPr>
          <w:rFonts w:ascii="Cambria Math" w:hAnsi="Cambria Math"/>
        </w:rPr>
        <w:t>10.11.53.171</w:t>
      </w:r>
      <w:r w:rsidRPr="007A15C3">
        <w:rPr>
          <w:rFonts w:ascii="Cambria Math" w:hAnsi="Cambria Math"/>
        </w:rPr>
        <w:t xml:space="preserve">) </w:t>
      </w:r>
      <w:r w:rsidRPr="00883AD0">
        <w:rPr>
          <w:rFonts w:ascii="Cambria Math" w:eastAsia="Times New Roman" w:hAnsi="Cambria Math" w:cs="Arial"/>
        </w:rPr>
        <w:t>machine/VM w/Windows Server 2012 R2.</w:t>
      </w:r>
    </w:p>
    <w:p w14:paraId="1DD98052" w14:textId="5A59D0D9" w:rsidR="00C42F84" w:rsidRPr="00883AD0" w:rsidRDefault="00C42F84" w:rsidP="00C42F8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mbria Math" w:eastAsia="Times New Roman" w:hAnsi="Cambria Math" w:cs="Arial"/>
        </w:rPr>
      </w:pPr>
      <w:r w:rsidRPr="00883AD0">
        <w:rPr>
          <w:rFonts w:ascii="Cambria Math" w:eastAsia="Times New Roman" w:hAnsi="Cambria Math" w:cs="Arial"/>
        </w:rPr>
        <w:t>Join </w:t>
      </w:r>
      <w:proofErr w:type="spellStart"/>
      <w:r w:rsidRPr="007A15C3">
        <w:rPr>
          <w:rFonts w:ascii="Cambria Math" w:eastAsia="Times New Roman" w:hAnsi="Cambria Math" w:cs="Arial"/>
          <w:bCs/>
          <w:bdr w:val="none" w:sz="0" w:space="0" w:color="auto" w:frame="1"/>
        </w:rPr>
        <w:t>DomainDirSync</w:t>
      </w:r>
      <w:proofErr w:type="spellEnd"/>
      <w:r w:rsidR="00FC719E" w:rsidRPr="007A15C3">
        <w:rPr>
          <w:rFonts w:ascii="Cambria Math" w:eastAsia="Times New Roman" w:hAnsi="Cambria Math" w:cs="Arial"/>
          <w:bCs/>
          <w:bdr w:val="none" w:sz="0" w:space="0" w:color="auto" w:frame="1"/>
        </w:rPr>
        <w:t xml:space="preserve"> (</w:t>
      </w:r>
      <w:r w:rsidR="004214AC">
        <w:rPr>
          <w:rFonts w:ascii="Cambria Math" w:eastAsia="Times New Roman" w:hAnsi="Cambria Math" w:cs="Arial"/>
          <w:bCs/>
          <w:bdr w:val="none" w:sz="0" w:space="0" w:color="auto" w:frame="1"/>
        </w:rPr>
        <w:t>10.11.53.171</w:t>
      </w:r>
      <w:r w:rsidR="00FC719E" w:rsidRPr="007A15C3">
        <w:rPr>
          <w:rFonts w:ascii="Cambria Math" w:eastAsia="Times New Roman" w:hAnsi="Cambria Math" w:cs="Arial"/>
          <w:bCs/>
          <w:bdr w:val="none" w:sz="0" w:space="0" w:color="auto" w:frame="1"/>
        </w:rPr>
        <w:t>)</w:t>
      </w:r>
      <w:r w:rsidRPr="00883AD0">
        <w:rPr>
          <w:rFonts w:ascii="Cambria Math" w:eastAsia="Times New Roman" w:hAnsi="Cambria Math" w:cs="Arial"/>
        </w:rPr>
        <w:t> to Forest.</w:t>
      </w:r>
    </w:p>
    <w:p w14:paraId="3C1C7ADE" w14:textId="2BBE50D4" w:rsidR="00C42F84" w:rsidRPr="00883AD0" w:rsidRDefault="00C42F84" w:rsidP="00C42F8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mbria Math" w:eastAsia="Times New Roman" w:hAnsi="Cambria Math" w:cs="Arial"/>
        </w:rPr>
      </w:pPr>
      <w:r w:rsidRPr="00883AD0">
        <w:rPr>
          <w:rFonts w:ascii="Cambria Math" w:eastAsia="Times New Roman" w:hAnsi="Cambria Math" w:cs="Arial"/>
        </w:rPr>
        <w:t xml:space="preserve">Stop or disable </w:t>
      </w:r>
      <w:r w:rsidR="00505A8D" w:rsidRPr="00505A8D">
        <w:rPr>
          <w:rFonts w:ascii="Cambria Math" w:eastAsia="Times New Roman" w:hAnsi="Cambria Math" w:cs="Arial"/>
        </w:rPr>
        <w:t>Microsoft Azure AD Sync</w:t>
      </w:r>
      <w:r w:rsidRPr="00883AD0">
        <w:rPr>
          <w:rFonts w:ascii="Cambria Math" w:eastAsia="Times New Roman" w:hAnsi="Cambria Math" w:cs="Arial"/>
        </w:rPr>
        <w:t xml:space="preserve"> on the existing </w:t>
      </w:r>
      <w:r w:rsidR="004214AC">
        <w:rPr>
          <w:rFonts w:ascii="Cambria Math" w:eastAsia="Times New Roman" w:hAnsi="Cambria Math" w:cs="Arial"/>
          <w:bCs/>
          <w:bdr w:val="none" w:sz="0" w:space="0" w:color="auto" w:frame="1"/>
        </w:rPr>
        <w:t>10.11.53.245</w:t>
      </w:r>
      <w:r w:rsidRPr="00883AD0">
        <w:rPr>
          <w:rFonts w:ascii="Cambria Math" w:eastAsia="Times New Roman" w:hAnsi="Cambria Math" w:cs="Arial"/>
        </w:rPr>
        <w:t>.</w:t>
      </w:r>
    </w:p>
    <w:p w14:paraId="2BA26F84" w14:textId="1190838F" w:rsidR="00C42F84" w:rsidRPr="00883AD0" w:rsidRDefault="00C42F84" w:rsidP="00C42F8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mbria Math" w:eastAsia="Times New Roman" w:hAnsi="Cambria Math" w:cs="Arial"/>
        </w:rPr>
      </w:pPr>
      <w:r w:rsidRPr="00883AD0">
        <w:rPr>
          <w:rFonts w:ascii="Cambria Math" w:eastAsia="Times New Roman" w:hAnsi="Cambria Math" w:cs="Arial"/>
        </w:rPr>
        <w:t xml:space="preserve">Install </w:t>
      </w:r>
      <w:r w:rsidR="00505A8D" w:rsidRPr="00505A8D">
        <w:rPr>
          <w:rFonts w:ascii="Cambria Math" w:eastAsia="Times New Roman" w:hAnsi="Cambria Math" w:cs="Arial"/>
        </w:rPr>
        <w:t>Microsoft Azure AD Sync</w:t>
      </w:r>
      <w:r w:rsidR="005F1B16">
        <w:rPr>
          <w:rFonts w:ascii="Cambria Math" w:eastAsia="Times New Roman" w:hAnsi="Cambria Math" w:cs="Arial"/>
        </w:rPr>
        <w:t xml:space="preserve"> </w:t>
      </w:r>
      <w:r w:rsidRPr="00883AD0">
        <w:rPr>
          <w:rFonts w:ascii="Cambria Math" w:eastAsia="Times New Roman" w:hAnsi="Cambria Math" w:cs="Arial"/>
        </w:rPr>
        <w:t>and import the exported settings from the </w:t>
      </w:r>
      <w:r w:rsidR="004214AC">
        <w:rPr>
          <w:rFonts w:ascii="Cambria Math" w:eastAsia="Times New Roman" w:hAnsi="Cambria Math" w:cs="Arial"/>
          <w:bCs/>
          <w:bdr w:val="none" w:sz="0" w:space="0" w:color="auto" w:frame="1"/>
        </w:rPr>
        <w:t>10.11.53.245</w:t>
      </w:r>
      <w:r w:rsidRPr="00883AD0">
        <w:rPr>
          <w:rFonts w:ascii="Cambria Math" w:eastAsia="Times New Roman" w:hAnsi="Cambria Math" w:cs="Arial"/>
        </w:rPr>
        <w:t> to </w:t>
      </w:r>
      <w:r w:rsidR="004214AC">
        <w:rPr>
          <w:rFonts w:ascii="Cambria Math" w:eastAsia="Times New Roman" w:hAnsi="Cambria Math" w:cs="Arial"/>
          <w:bCs/>
          <w:bdr w:val="none" w:sz="0" w:space="0" w:color="auto" w:frame="1"/>
        </w:rPr>
        <w:t>10.11.53.171</w:t>
      </w:r>
      <w:r w:rsidRPr="00883AD0">
        <w:rPr>
          <w:rFonts w:ascii="Cambria Math" w:eastAsia="Times New Roman" w:hAnsi="Cambria Math" w:cs="Arial"/>
        </w:rPr>
        <w:t> machine/VM</w:t>
      </w:r>
    </w:p>
    <w:p w14:paraId="119CDEC4" w14:textId="66EBD158" w:rsidR="00C42F84" w:rsidRPr="00883AD0" w:rsidRDefault="00C42F84" w:rsidP="00C42F8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mbria Math" w:eastAsia="Times New Roman" w:hAnsi="Cambria Math" w:cs="Arial"/>
        </w:rPr>
      </w:pPr>
      <w:r w:rsidRPr="00883AD0">
        <w:rPr>
          <w:rFonts w:ascii="Cambria Math" w:eastAsia="Times New Roman" w:hAnsi="Cambria Math" w:cs="Arial"/>
        </w:rPr>
        <w:t xml:space="preserve">Uninstall </w:t>
      </w:r>
      <w:r w:rsidR="00505A8D" w:rsidRPr="00505A8D">
        <w:rPr>
          <w:rFonts w:ascii="Cambria Math" w:eastAsia="Times New Roman" w:hAnsi="Cambria Math" w:cs="Arial"/>
        </w:rPr>
        <w:t>Microsoft Azure AD Sync</w:t>
      </w:r>
      <w:r w:rsidR="00505A8D" w:rsidRPr="00883AD0">
        <w:rPr>
          <w:rFonts w:ascii="Cambria Math" w:eastAsia="Times New Roman" w:hAnsi="Cambria Math" w:cs="Arial"/>
        </w:rPr>
        <w:t xml:space="preserve"> </w:t>
      </w:r>
      <w:r w:rsidRPr="00883AD0">
        <w:rPr>
          <w:rFonts w:ascii="Cambria Math" w:eastAsia="Times New Roman" w:hAnsi="Cambria Math" w:cs="Arial"/>
        </w:rPr>
        <w:t>from the </w:t>
      </w:r>
      <w:r w:rsidR="004214AC">
        <w:rPr>
          <w:rFonts w:ascii="Cambria Math" w:eastAsia="Times New Roman" w:hAnsi="Cambria Math" w:cs="Arial"/>
          <w:bCs/>
          <w:bdr w:val="none" w:sz="0" w:space="0" w:color="auto" w:frame="1"/>
        </w:rPr>
        <w:t>10.11.53.245</w:t>
      </w:r>
      <w:r w:rsidRPr="00883AD0">
        <w:rPr>
          <w:rFonts w:ascii="Cambria Math" w:eastAsia="Times New Roman" w:hAnsi="Cambria Math" w:cs="Arial"/>
        </w:rPr>
        <w:t>.</w:t>
      </w:r>
    </w:p>
    <w:p w14:paraId="4A1AC770" w14:textId="6282B2AD" w:rsidR="00C42F84" w:rsidRPr="00883AD0" w:rsidRDefault="00C42F84" w:rsidP="00C42F8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mbria Math" w:eastAsia="Times New Roman" w:hAnsi="Cambria Math" w:cs="Arial"/>
        </w:rPr>
      </w:pPr>
      <w:r w:rsidRPr="00883AD0">
        <w:rPr>
          <w:rFonts w:ascii="Cambria Math" w:eastAsia="Times New Roman" w:hAnsi="Cambria Math" w:cs="Arial"/>
        </w:rPr>
        <w:t>Clean up domain service account(s) created by the installation of WAADS/DirSync on </w:t>
      </w:r>
      <w:r w:rsidR="004214AC">
        <w:rPr>
          <w:rFonts w:ascii="Cambria Math" w:eastAsia="Times New Roman" w:hAnsi="Cambria Math" w:cs="Arial"/>
          <w:bCs/>
          <w:bdr w:val="none" w:sz="0" w:space="0" w:color="auto" w:frame="1"/>
        </w:rPr>
        <w:t>10.11.53.245</w:t>
      </w:r>
      <w:r w:rsidRPr="00883AD0">
        <w:rPr>
          <w:rFonts w:ascii="Cambria Math" w:eastAsia="Times New Roman" w:hAnsi="Cambria Math" w:cs="Arial"/>
        </w:rPr>
        <w:t>.</w:t>
      </w:r>
    </w:p>
    <w:p w14:paraId="00620369" w14:textId="44AA6263" w:rsidR="00C42F84" w:rsidRPr="00883AD0" w:rsidRDefault="00C42F84" w:rsidP="00C42F84">
      <w:pPr>
        <w:numPr>
          <w:ilvl w:val="0"/>
          <w:numId w:val="1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mbria Math" w:eastAsia="Times New Roman" w:hAnsi="Cambria Math" w:cs="Arial"/>
        </w:rPr>
      </w:pPr>
      <w:r w:rsidRPr="00883AD0">
        <w:rPr>
          <w:rFonts w:ascii="Cambria Math" w:eastAsia="Times New Roman" w:hAnsi="Cambria Math" w:cs="Arial"/>
        </w:rPr>
        <w:t xml:space="preserve">Clean up the uninstall process of </w:t>
      </w:r>
      <w:r w:rsidR="00505A8D" w:rsidRPr="00505A8D">
        <w:rPr>
          <w:rFonts w:ascii="Cambria Math" w:eastAsia="Times New Roman" w:hAnsi="Cambria Math" w:cs="Arial"/>
        </w:rPr>
        <w:t>Microsoft Azure AD Sync</w:t>
      </w:r>
      <w:r w:rsidR="00505A8D" w:rsidRPr="00883AD0">
        <w:rPr>
          <w:rFonts w:ascii="Cambria Math" w:eastAsia="Times New Roman" w:hAnsi="Cambria Math" w:cs="Arial"/>
        </w:rPr>
        <w:t xml:space="preserve"> </w:t>
      </w:r>
      <w:r w:rsidR="00505A8D">
        <w:rPr>
          <w:rFonts w:ascii="Cambria Math" w:eastAsia="Times New Roman" w:hAnsi="Cambria Math" w:cs="Arial"/>
        </w:rPr>
        <w:t xml:space="preserve">/Azure AD connect </w:t>
      </w:r>
      <w:r w:rsidRPr="00883AD0">
        <w:rPr>
          <w:rFonts w:ascii="Cambria Math" w:eastAsia="Times New Roman" w:hAnsi="Cambria Math" w:cs="Arial"/>
        </w:rPr>
        <w:t>on </w:t>
      </w:r>
      <w:r w:rsidR="004214AC">
        <w:rPr>
          <w:rFonts w:ascii="Cambria Math" w:eastAsia="Times New Roman" w:hAnsi="Cambria Math" w:cs="Arial"/>
          <w:bCs/>
          <w:bdr w:val="none" w:sz="0" w:space="0" w:color="auto" w:frame="1"/>
        </w:rPr>
        <w:t>10.11.53.245</w:t>
      </w:r>
      <w:r w:rsidRPr="00883AD0">
        <w:rPr>
          <w:rFonts w:ascii="Cambria Math" w:eastAsia="Times New Roman" w:hAnsi="Cambria Math" w:cs="Arial"/>
        </w:rPr>
        <w:t>.</w:t>
      </w:r>
    </w:p>
    <w:p w14:paraId="4B297FF4" w14:textId="77777777" w:rsidR="0031784A" w:rsidRPr="007A15C3" w:rsidRDefault="0031784A">
      <w:pPr>
        <w:rPr>
          <w:rFonts w:ascii="Cambria Math" w:hAnsi="Cambria Math"/>
        </w:rPr>
      </w:pPr>
    </w:p>
    <w:p w14:paraId="121E7EF3" w14:textId="77777777" w:rsidR="00C42F84" w:rsidRPr="007A15C3" w:rsidRDefault="00C42F84">
      <w:pPr>
        <w:rPr>
          <w:rFonts w:ascii="Cambria Math" w:hAnsi="Cambria Math"/>
        </w:rPr>
      </w:pPr>
    </w:p>
    <w:p w14:paraId="36F8E0D5" w14:textId="77777777" w:rsidR="00C42F84" w:rsidRPr="007A15C3" w:rsidRDefault="00C42F84">
      <w:pPr>
        <w:rPr>
          <w:rFonts w:ascii="Cambria Math" w:hAnsi="Cambria Math"/>
          <w:b/>
        </w:rPr>
      </w:pPr>
      <w:r w:rsidRPr="007A15C3">
        <w:rPr>
          <w:rFonts w:ascii="Cambria Math" w:hAnsi="Cambria Math"/>
          <w:b/>
        </w:rPr>
        <w:t>Steps in brief:</w:t>
      </w:r>
    </w:p>
    <w:p w14:paraId="04D619D5" w14:textId="77777777" w:rsidR="00C42F84" w:rsidRPr="007A15C3" w:rsidRDefault="00C42F84" w:rsidP="00355B3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  <w:r w:rsidRPr="007A15C3">
        <w:rPr>
          <w:rFonts w:ascii="Cambria Math" w:eastAsia="Times New Roman" w:hAnsi="Cambria Math" w:cs="Arial"/>
        </w:rPr>
        <w:t>Backup existing FIM (formerly </w:t>
      </w:r>
      <w:hyperlink r:id="rId5" w:history="1">
        <w:r w:rsidRPr="007A15C3">
          <w:rPr>
            <w:rFonts w:ascii="Cambria Math" w:eastAsia="Times New Roman" w:hAnsi="Cambria Math" w:cs="Arial"/>
            <w:bdr w:val="none" w:sz="0" w:space="0" w:color="auto" w:frame="1"/>
          </w:rPr>
          <w:t>MIIS</w:t>
        </w:r>
      </w:hyperlink>
      <w:r w:rsidRPr="007A15C3">
        <w:rPr>
          <w:rFonts w:ascii="Cambria Math" w:eastAsia="Times New Roman" w:hAnsi="Cambria Math" w:cs="Arial"/>
        </w:rPr>
        <w:t>) settings:</w:t>
      </w:r>
    </w:p>
    <w:p w14:paraId="24A9BAAD" w14:textId="77777777" w:rsidR="003051C5" w:rsidRPr="00883AD0" w:rsidRDefault="003051C5" w:rsidP="00C42F84">
      <w:p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</w:p>
    <w:p w14:paraId="1E6B3E77" w14:textId="4BFC218F" w:rsidR="00C42F84" w:rsidRPr="00883AD0" w:rsidRDefault="00C42F84" w:rsidP="00C42F84">
      <w:p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  <w:r w:rsidRPr="00883AD0">
        <w:rPr>
          <w:rFonts w:ascii="Cambria Math" w:eastAsia="Times New Roman" w:hAnsi="Cambria Math" w:cs="Arial"/>
        </w:rPr>
        <w:t>On </w:t>
      </w:r>
      <w:r w:rsidR="004214AC">
        <w:rPr>
          <w:rFonts w:ascii="Cambria Math" w:eastAsia="Times New Roman" w:hAnsi="Cambria Math" w:cs="Arial"/>
          <w:bCs/>
          <w:bdr w:val="none" w:sz="0" w:space="0" w:color="auto" w:frame="1"/>
        </w:rPr>
        <w:t>10.11.53.245</w:t>
      </w:r>
      <w:r w:rsidRPr="00883AD0">
        <w:rPr>
          <w:rFonts w:ascii="Cambria Math" w:eastAsia="Times New Roman" w:hAnsi="Cambria Math" w:cs="Arial"/>
        </w:rPr>
        <w:t xml:space="preserve"> start the </w:t>
      </w:r>
      <w:proofErr w:type="spellStart"/>
      <w:r w:rsidRPr="00883AD0">
        <w:rPr>
          <w:rFonts w:ascii="Cambria Math" w:eastAsia="Times New Roman" w:hAnsi="Cambria Math" w:cs="Arial"/>
        </w:rPr>
        <w:t>MIISClient</w:t>
      </w:r>
      <w:proofErr w:type="spellEnd"/>
      <w:r w:rsidRPr="00883AD0">
        <w:rPr>
          <w:rFonts w:ascii="Cambria Math" w:eastAsia="Times New Roman" w:hAnsi="Cambria Math" w:cs="Arial"/>
        </w:rPr>
        <w:t> “</w:t>
      </w:r>
      <w:r w:rsidR="00505A8D" w:rsidRPr="00505A8D">
        <w:rPr>
          <w:rFonts w:ascii="Cambria Math" w:eastAsia="Times New Roman" w:hAnsi="Cambria Math" w:cs="Arial"/>
        </w:rPr>
        <w:t>C:\Program Files\Microsoft Azure AD Sync\</w:t>
      </w:r>
      <w:proofErr w:type="spellStart"/>
      <w:r w:rsidR="00505A8D" w:rsidRPr="00505A8D">
        <w:rPr>
          <w:rFonts w:ascii="Cambria Math" w:eastAsia="Times New Roman" w:hAnsi="Cambria Math" w:cs="Arial"/>
        </w:rPr>
        <w:t>UIShell</w:t>
      </w:r>
      <w:proofErr w:type="spellEnd"/>
      <w:r w:rsidR="00505A8D" w:rsidRPr="00505A8D">
        <w:rPr>
          <w:rFonts w:ascii="Cambria Math" w:eastAsia="Times New Roman" w:hAnsi="Cambria Math" w:cs="Arial"/>
        </w:rPr>
        <w:t xml:space="preserve"> </w:t>
      </w:r>
      <w:r w:rsidRPr="00883AD0">
        <w:rPr>
          <w:rFonts w:ascii="Cambria Math" w:eastAsia="Times New Roman" w:hAnsi="Cambria Math" w:cs="Arial"/>
        </w:rPr>
        <w:t>\</w:t>
      </w:r>
      <w:r w:rsidRPr="007A15C3">
        <w:rPr>
          <w:rFonts w:ascii="Cambria Math" w:eastAsia="Times New Roman" w:hAnsi="Cambria Math" w:cs="Arial"/>
          <w:bdr w:val="none" w:sz="0" w:space="0" w:color="auto" w:frame="1"/>
        </w:rPr>
        <w:t>miisclient.exe</w:t>
      </w:r>
      <w:r w:rsidRPr="00883AD0">
        <w:rPr>
          <w:rFonts w:ascii="Cambria Math" w:eastAsia="Times New Roman" w:hAnsi="Cambria Math" w:cs="Arial"/>
        </w:rPr>
        <w:t>”</w:t>
      </w:r>
    </w:p>
    <w:p w14:paraId="134816E0" w14:textId="7013BAD2" w:rsidR="00C42F84" w:rsidRPr="007A15C3" w:rsidRDefault="00C42F84" w:rsidP="00C42F84">
      <w:p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  <w:r w:rsidRPr="00883AD0">
        <w:rPr>
          <w:rFonts w:ascii="Cambria Math" w:eastAsia="Times New Roman" w:hAnsi="Cambria Math" w:cs="Arial"/>
        </w:rPr>
        <w:t>Select </w:t>
      </w:r>
      <w:r w:rsidRPr="007A15C3">
        <w:rPr>
          <w:rFonts w:ascii="Cambria Math" w:eastAsia="Times New Roman" w:hAnsi="Cambria Math" w:cs="Arial"/>
          <w:bCs/>
          <w:bdr w:val="none" w:sz="0" w:space="0" w:color="auto" w:frame="1"/>
        </w:rPr>
        <w:t>File</w:t>
      </w:r>
      <w:r w:rsidRPr="00883AD0">
        <w:rPr>
          <w:rFonts w:ascii="Cambria Math" w:eastAsia="Times New Roman" w:hAnsi="Cambria Math" w:cs="Arial"/>
        </w:rPr>
        <w:t> –&gt; </w:t>
      </w:r>
      <w:r w:rsidRPr="007A15C3">
        <w:rPr>
          <w:rFonts w:ascii="Cambria Math" w:eastAsia="Times New Roman" w:hAnsi="Cambria Math" w:cs="Arial"/>
          <w:bCs/>
          <w:bdr w:val="none" w:sz="0" w:space="0" w:color="auto" w:frame="1"/>
        </w:rPr>
        <w:t>Export Server Configuration…</w:t>
      </w:r>
      <w:r w:rsidRPr="00883AD0">
        <w:rPr>
          <w:rFonts w:ascii="Cambria Math" w:eastAsia="Times New Roman" w:hAnsi="Cambria Math" w:cs="Arial"/>
        </w:rPr>
        <w:t> and create a folder</w:t>
      </w:r>
      <w:r w:rsidR="003051C5" w:rsidRPr="007A15C3">
        <w:rPr>
          <w:rFonts w:ascii="Cambria Math" w:eastAsia="Times New Roman" w:hAnsi="Cambria Math" w:cs="Arial"/>
        </w:rPr>
        <w:t xml:space="preserve"> to save off the FIM settings. And then will copied to new domain</w:t>
      </w:r>
      <w:r w:rsidR="005F1B16">
        <w:rPr>
          <w:rFonts w:ascii="Cambria Math" w:eastAsia="Times New Roman" w:hAnsi="Cambria Math" w:cs="Arial"/>
        </w:rPr>
        <w:t xml:space="preserve"> </w:t>
      </w:r>
      <w:r w:rsidR="003051C5" w:rsidRPr="007A15C3">
        <w:rPr>
          <w:rFonts w:ascii="Cambria Math" w:eastAsia="Times New Roman" w:hAnsi="Cambria Math" w:cs="Arial"/>
        </w:rPr>
        <w:t>DirSync (</w:t>
      </w:r>
      <w:r w:rsidR="004214AC">
        <w:rPr>
          <w:rFonts w:ascii="Cambria Math" w:eastAsia="Times New Roman" w:hAnsi="Cambria Math" w:cs="Arial"/>
        </w:rPr>
        <w:t>10.11.53.171</w:t>
      </w:r>
      <w:r w:rsidR="003051C5" w:rsidRPr="007A15C3">
        <w:rPr>
          <w:rFonts w:ascii="Cambria Math" w:eastAsia="Times New Roman" w:hAnsi="Cambria Math" w:cs="Arial"/>
        </w:rPr>
        <w:t>) server.</w:t>
      </w:r>
    </w:p>
    <w:p w14:paraId="4FA25954" w14:textId="77777777" w:rsidR="00355B3C" w:rsidRPr="007A15C3" w:rsidRDefault="00355B3C" w:rsidP="00C42F84">
      <w:p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</w:p>
    <w:p w14:paraId="2249D012" w14:textId="49A91882" w:rsidR="00355B3C" w:rsidRPr="007A15C3" w:rsidRDefault="00355B3C" w:rsidP="00355B3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  <w:r w:rsidRPr="007A15C3">
        <w:rPr>
          <w:rFonts w:ascii="Cambria Math" w:eastAsia="Times New Roman" w:hAnsi="Cambria Math" w:cs="Arial"/>
        </w:rPr>
        <w:t xml:space="preserve">We will note down below </w:t>
      </w:r>
      <w:r w:rsidR="00572D8C" w:rsidRPr="007A15C3">
        <w:rPr>
          <w:rFonts w:ascii="Cambria Math" w:eastAsia="Times New Roman" w:hAnsi="Cambria Math" w:cs="Arial"/>
        </w:rPr>
        <w:t>two service account</w:t>
      </w:r>
      <w:r w:rsidR="007A15C3" w:rsidRPr="007A15C3">
        <w:rPr>
          <w:rFonts w:ascii="Cambria Math" w:eastAsia="Times New Roman" w:hAnsi="Cambria Math" w:cs="Arial"/>
        </w:rPr>
        <w:t>s</w:t>
      </w:r>
      <w:r w:rsidR="00572D8C" w:rsidRPr="007A15C3">
        <w:rPr>
          <w:rFonts w:ascii="Cambria Math" w:eastAsia="Times New Roman" w:hAnsi="Cambria Math" w:cs="Arial"/>
        </w:rPr>
        <w:t xml:space="preserve"> </w:t>
      </w:r>
      <w:r w:rsidR="00572D8C" w:rsidRPr="00883AD0">
        <w:rPr>
          <w:rFonts w:ascii="Cambria Math" w:eastAsia="Times New Roman" w:hAnsi="Cambria Math" w:cs="Arial"/>
        </w:rPr>
        <w:t xml:space="preserve">being used by </w:t>
      </w:r>
      <w:r w:rsidR="005F1B16" w:rsidRPr="00505A8D">
        <w:rPr>
          <w:rFonts w:ascii="Cambria Math" w:eastAsia="Times New Roman" w:hAnsi="Cambria Math" w:cs="Arial"/>
        </w:rPr>
        <w:t>Microsoft Azure AD Sync</w:t>
      </w:r>
      <w:r w:rsidR="005F1B16" w:rsidRPr="00883AD0">
        <w:rPr>
          <w:rFonts w:ascii="Cambria Math" w:eastAsia="Times New Roman" w:hAnsi="Cambria Math" w:cs="Arial"/>
        </w:rPr>
        <w:t xml:space="preserve"> </w:t>
      </w:r>
      <w:r w:rsidR="00572D8C" w:rsidRPr="00883AD0">
        <w:rPr>
          <w:rFonts w:ascii="Cambria Math" w:eastAsia="Times New Roman" w:hAnsi="Cambria Math" w:cs="Arial"/>
        </w:rPr>
        <w:t>instance running on </w:t>
      </w:r>
      <w:r w:rsidR="004214AC">
        <w:rPr>
          <w:rFonts w:ascii="Cambria Math" w:eastAsia="Times New Roman" w:hAnsi="Cambria Math" w:cs="Arial"/>
          <w:bCs/>
          <w:bdr w:val="none" w:sz="0" w:space="0" w:color="auto" w:frame="1"/>
        </w:rPr>
        <w:t>10.11.53.245</w:t>
      </w:r>
      <w:r w:rsidR="00FC719E" w:rsidRPr="007A15C3">
        <w:rPr>
          <w:rFonts w:ascii="Cambria Math" w:eastAsia="Times New Roman" w:hAnsi="Cambria Math" w:cs="Arial"/>
        </w:rPr>
        <w:t>.</w:t>
      </w:r>
    </w:p>
    <w:p w14:paraId="04C0133E" w14:textId="77777777" w:rsidR="00355B3C" w:rsidRPr="007A15C3" w:rsidRDefault="00355B3C" w:rsidP="00355B3C">
      <w:p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</w:p>
    <w:p w14:paraId="75C6455C" w14:textId="77777777" w:rsidR="005F1B16" w:rsidRDefault="005F1B16" w:rsidP="00355B3C">
      <w:p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  <w:r w:rsidRPr="005F1B16">
        <w:rPr>
          <w:rFonts w:ascii="Cambria Math" w:eastAsia="Times New Roman" w:hAnsi="Cambria Math" w:cs="Arial"/>
        </w:rPr>
        <w:t xml:space="preserve">Sync_IRL-AZURESYNC_89c530d19fba@CROMARETAIL.onmicrosoft.com </w:t>
      </w:r>
    </w:p>
    <w:p w14:paraId="61AE58C1" w14:textId="771E0D10" w:rsidR="00355B3C" w:rsidRDefault="005F1B16" w:rsidP="00C42F84">
      <w:p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  <w:r w:rsidRPr="005F1B16">
        <w:rPr>
          <w:rFonts w:ascii="Cambria Math" w:eastAsia="Times New Roman" w:hAnsi="Cambria Math" w:cs="Arial"/>
        </w:rPr>
        <w:t>kpit_wintel_l3</w:t>
      </w:r>
    </w:p>
    <w:p w14:paraId="56E816D9" w14:textId="77777777" w:rsidR="005F1B16" w:rsidRPr="007A15C3" w:rsidRDefault="005F1B16" w:rsidP="00C42F84">
      <w:p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</w:p>
    <w:p w14:paraId="788FDDDE" w14:textId="23BF8B9F" w:rsidR="00572D8C" w:rsidRPr="007A15C3" w:rsidRDefault="00FC719E" w:rsidP="00572D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  <w:r w:rsidRPr="007A15C3">
        <w:rPr>
          <w:rFonts w:ascii="Cambria Math" w:eastAsia="Times New Roman" w:hAnsi="Cambria Math" w:cs="Arial"/>
        </w:rPr>
        <w:t>Need</w:t>
      </w:r>
      <w:r w:rsidR="00572D8C" w:rsidRPr="007A15C3">
        <w:rPr>
          <w:rFonts w:ascii="Cambria Math" w:eastAsia="Times New Roman" w:hAnsi="Cambria Math" w:cs="Arial"/>
        </w:rPr>
        <w:t xml:space="preserve"> to enable the .NET 3.5 Framework feature and run Windows Update to get .NET 3.5 SP1 installed prior to attempting to install </w:t>
      </w:r>
      <w:r w:rsidR="00572D8C" w:rsidRPr="007A15C3">
        <w:rPr>
          <w:rFonts w:ascii="Cambria Math" w:eastAsia="Times New Roman" w:hAnsi="Cambria Math" w:cs="Arial"/>
          <w:bdr w:val="none" w:sz="0" w:space="0" w:color="auto" w:frame="1"/>
        </w:rPr>
        <w:t>dirsync.exe</w:t>
      </w:r>
      <w:r w:rsidR="00572D8C" w:rsidRPr="007A15C3">
        <w:rPr>
          <w:rFonts w:ascii="Cambria Math" w:eastAsia="Times New Roman" w:hAnsi="Cambria Math" w:cs="Arial"/>
        </w:rPr>
        <w:t xml:space="preserve"> on </w:t>
      </w:r>
      <w:r w:rsidR="004214AC">
        <w:rPr>
          <w:rFonts w:ascii="Cambria Math" w:eastAsia="Times New Roman" w:hAnsi="Cambria Math" w:cs="Arial"/>
        </w:rPr>
        <w:t>10.11.53.171</w:t>
      </w:r>
      <w:r w:rsidR="00572D8C" w:rsidRPr="007A15C3">
        <w:rPr>
          <w:rFonts w:ascii="Cambria Math" w:eastAsia="Times New Roman" w:hAnsi="Cambria Math" w:cs="Arial"/>
        </w:rPr>
        <w:t>.</w:t>
      </w:r>
    </w:p>
    <w:p w14:paraId="423F9438" w14:textId="77777777" w:rsidR="00572D8C" w:rsidRPr="007A15C3" w:rsidRDefault="00572D8C" w:rsidP="00572D8C">
      <w:p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</w:p>
    <w:p w14:paraId="1C260AE1" w14:textId="5747D306" w:rsidR="00572D8C" w:rsidRPr="007A15C3" w:rsidRDefault="00572D8C" w:rsidP="00572D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  <w:r w:rsidRPr="00883AD0">
        <w:rPr>
          <w:rFonts w:ascii="Cambria Math" w:eastAsia="Times New Roman" w:hAnsi="Cambria Math" w:cs="Arial"/>
        </w:rPr>
        <w:t>Install </w:t>
      </w:r>
      <w:r w:rsidRPr="007A15C3">
        <w:rPr>
          <w:rFonts w:ascii="Cambria Math" w:eastAsia="Times New Roman" w:hAnsi="Cambria Math" w:cs="Arial"/>
          <w:bdr w:val="none" w:sz="0" w:space="0" w:color="auto" w:frame="1"/>
        </w:rPr>
        <w:t>dirsync.exe</w:t>
      </w:r>
      <w:r w:rsidR="004214AC">
        <w:rPr>
          <w:rFonts w:ascii="Cambria Math" w:eastAsia="Times New Roman" w:hAnsi="Cambria Math" w:cs="Arial"/>
          <w:bdr w:val="none" w:sz="0" w:space="0" w:color="auto" w:frame="1"/>
        </w:rPr>
        <w:t>/Azure AD connect</w:t>
      </w:r>
      <w:r w:rsidRPr="007A15C3">
        <w:rPr>
          <w:rFonts w:ascii="Cambria Math" w:eastAsia="Times New Roman" w:hAnsi="Cambria Math" w:cs="Arial"/>
        </w:rPr>
        <w:t xml:space="preserve"> on </w:t>
      </w:r>
      <w:r w:rsidR="004214AC">
        <w:rPr>
          <w:rFonts w:ascii="Cambria Math" w:eastAsia="Times New Roman" w:hAnsi="Cambria Math" w:cs="Arial"/>
        </w:rPr>
        <w:t>10.11.53.171</w:t>
      </w:r>
      <w:r w:rsidRPr="007A15C3">
        <w:rPr>
          <w:rFonts w:ascii="Cambria Math" w:eastAsia="Times New Roman" w:hAnsi="Cambria Math" w:cs="Arial"/>
        </w:rPr>
        <w:t xml:space="preserve"> server,</w:t>
      </w:r>
      <w:r w:rsidRPr="00883AD0">
        <w:rPr>
          <w:rFonts w:ascii="Cambria Math" w:eastAsia="Times New Roman" w:hAnsi="Cambria Math" w:cs="Arial"/>
        </w:rPr>
        <w:t xml:space="preserve"> but </w:t>
      </w:r>
      <w:r w:rsidRPr="007A15C3">
        <w:rPr>
          <w:rFonts w:ascii="Cambria Math" w:eastAsia="Times New Roman" w:hAnsi="Cambria Math" w:cs="Arial"/>
          <w:bCs/>
          <w:bdr w:val="none" w:sz="0" w:space="0" w:color="auto" w:frame="1"/>
        </w:rPr>
        <w:t>DO NOT</w:t>
      </w:r>
      <w:r w:rsidRPr="00883AD0">
        <w:rPr>
          <w:rFonts w:ascii="Cambria Math" w:eastAsia="Times New Roman" w:hAnsi="Cambria Math" w:cs="Arial"/>
        </w:rPr>
        <w:t> launch it.  It’s OK to Configure it</w:t>
      </w:r>
      <w:r w:rsidR="000637AD" w:rsidRPr="007A15C3">
        <w:rPr>
          <w:rFonts w:ascii="Cambria Math" w:eastAsia="Times New Roman" w:hAnsi="Cambria Math" w:cs="Arial"/>
        </w:rPr>
        <w:t>, When the install is finished will follow the configuration steps to configure the same.</w:t>
      </w:r>
    </w:p>
    <w:p w14:paraId="7A7C07BE" w14:textId="77777777" w:rsidR="000637AD" w:rsidRPr="007A15C3" w:rsidRDefault="000637AD" w:rsidP="000637AD">
      <w:pPr>
        <w:pStyle w:val="ListParagraph"/>
        <w:rPr>
          <w:rFonts w:ascii="Cambria Math" w:eastAsia="Times New Roman" w:hAnsi="Cambria Math" w:cs="Arial"/>
        </w:rPr>
      </w:pPr>
    </w:p>
    <w:p w14:paraId="0341F219" w14:textId="77777777" w:rsidR="000637AD" w:rsidRPr="007A15C3" w:rsidRDefault="000637AD" w:rsidP="00572D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  <w:r w:rsidRPr="007A15C3">
        <w:rPr>
          <w:rFonts w:ascii="Cambria Math" w:eastAsia="Times New Roman" w:hAnsi="Cambria Math" w:cs="Arial"/>
        </w:rPr>
        <w:t xml:space="preserve">At end of configuration </w:t>
      </w:r>
      <w:r w:rsidRPr="00883AD0">
        <w:rPr>
          <w:rFonts w:ascii="Cambria Math" w:eastAsia="Times New Roman" w:hAnsi="Cambria Math" w:cs="Arial"/>
        </w:rPr>
        <w:t>Uncheck the </w:t>
      </w:r>
      <w:r w:rsidRPr="007A15C3">
        <w:rPr>
          <w:rFonts w:ascii="Cambria Math" w:eastAsia="Times New Roman" w:hAnsi="Cambria Math" w:cs="Arial"/>
          <w:bCs/>
          <w:bdr w:val="none" w:sz="0" w:space="0" w:color="auto" w:frame="1"/>
        </w:rPr>
        <w:t>Synchronize your directories now</w:t>
      </w:r>
      <w:r w:rsidRPr="007A15C3">
        <w:rPr>
          <w:rFonts w:ascii="Cambria Math" w:eastAsia="Times New Roman" w:hAnsi="Cambria Math" w:cs="Arial"/>
        </w:rPr>
        <w:t> checkbox.</w:t>
      </w:r>
    </w:p>
    <w:p w14:paraId="13F1561E" w14:textId="77777777" w:rsidR="000637AD" w:rsidRPr="007A15C3" w:rsidRDefault="000637AD" w:rsidP="000637AD">
      <w:pPr>
        <w:pStyle w:val="ListParagraph"/>
        <w:rPr>
          <w:rFonts w:ascii="Cambria Math" w:eastAsia="Times New Roman" w:hAnsi="Cambria Math" w:cs="Arial"/>
        </w:rPr>
      </w:pPr>
    </w:p>
    <w:p w14:paraId="2C8176BF" w14:textId="0626624D" w:rsidR="000637AD" w:rsidRPr="007A15C3" w:rsidRDefault="000637AD" w:rsidP="000637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  <w:r w:rsidRPr="007A15C3">
        <w:rPr>
          <w:rFonts w:ascii="Cambria Math" w:eastAsia="Times New Roman" w:hAnsi="Cambria Math" w:cs="Arial"/>
        </w:rPr>
        <w:t xml:space="preserve">Now, before executing a sync we </w:t>
      </w:r>
      <w:r w:rsidR="005723E1" w:rsidRPr="007A15C3">
        <w:rPr>
          <w:rFonts w:ascii="Cambria Math" w:eastAsia="Times New Roman" w:hAnsi="Cambria Math" w:cs="Arial"/>
        </w:rPr>
        <w:t xml:space="preserve">will </w:t>
      </w:r>
      <w:r w:rsidRPr="007A15C3">
        <w:rPr>
          <w:rFonts w:ascii="Cambria Math" w:eastAsia="Times New Roman" w:hAnsi="Cambria Math" w:cs="Arial"/>
        </w:rPr>
        <w:t xml:space="preserve">need to stop the </w:t>
      </w:r>
      <w:r w:rsidR="00B50714" w:rsidRPr="00B50714">
        <w:rPr>
          <w:rFonts w:ascii="Cambria Math" w:eastAsia="Times New Roman" w:hAnsi="Cambria Math" w:cs="Arial"/>
        </w:rPr>
        <w:t xml:space="preserve">Microsoft Azure AD Sync </w:t>
      </w:r>
      <w:r w:rsidR="005723E1" w:rsidRPr="007A15C3">
        <w:rPr>
          <w:rFonts w:ascii="Cambria Math" w:eastAsia="Times New Roman" w:hAnsi="Cambria Math" w:cs="Arial"/>
        </w:rPr>
        <w:t xml:space="preserve">Windows Service on </w:t>
      </w:r>
      <w:r w:rsidR="004214AC">
        <w:rPr>
          <w:rFonts w:ascii="Cambria Math" w:eastAsia="Times New Roman" w:hAnsi="Cambria Math" w:cs="Arial"/>
        </w:rPr>
        <w:t>10.11.53.245</w:t>
      </w:r>
      <w:r w:rsidRPr="007A15C3">
        <w:rPr>
          <w:rFonts w:ascii="Cambria Math" w:eastAsia="Times New Roman" w:hAnsi="Cambria Math" w:cs="Arial"/>
        </w:rPr>
        <w:t xml:space="preserve">.  To do this </w:t>
      </w:r>
      <w:r w:rsidR="005723E1" w:rsidRPr="007A15C3">
        <w:rPr>
          <w:rFonts w:ascii="Cambria Math" w:eastAsia="Times New Roman" w:hAnsi="Cambria Math" w:cs="Arial"/>
        </w:rPr>
        <w:t xml:space="preserve">will </w:t>
      </w:r>
      <w:r w:rsidRPr="007A15C3">
        <w:rPr>
          <w:rFonts w:ascii="Cambria Math" w:eastAsia="Times New Roman" w:hAnsi="Cambria Math" w:cs="Arial"/>
        </w:rPr>
        <w:t>use </w:t>
      </w:r>
      <w:r w:rsidRPr="007A15C3">
        <w:rPr>
          <w:rFonts w:ascii="Cambria Math" w:eastAsia="Times New Roman" w:hAnsi="Cambria Math" w:cs="Arial"/>
          <w:bCs/>
          <w:bdr w:val="none" w:sz="0" w:space="0" w:color="auto" w:frame="1"/>
        </w:rPr>
        <w:t>Administrative Tools</w:t>
      </w:r>
      <w:r w:rsidRPr="007A15C3">
        <w:rPr>
          <w:rFonts w:ascii="Cambria Math" w:eastAsia="Times New Roman" w:hAnsi="Cambria Math" w:cs="Arial"/>
        </w:rPr>
        <w:t> –&gt; </w:t>
      </w:r>
      <w:r w:rsidRPr="007A15C3">
        <w:rPr>
          <w:rFonts w:ascii="Cambria Math" w:eastAsia="Times New Roman" w:hAnsi="Cambria Math" w:cs="Arial"/>
          <w:bCs/>
          <w:bdr w:val="none" w:sz="0" w:space="0" w:color="auto" w:frame="1"/>
        </w:rPr>
        <w:t>Services, </w:t>
      </w:r>
      <w:r w:rsidRPr="007A15C3">
        <w:rPr>
          <w:rFonts w:ascii="Cambria Math" w:eastAsia="Times New Roman" w:hAnsi="Cambria Math" w:cs="Arial"/>
        </w:rPr>
        <w:t>look for and stop the </w:t>
      </w:r>
      <w:bookmarkStart w:id="0" w:name="_Hlk28879135"/>
      <w:r w:rsidR="00B50714" w:rsidRPr="00B50714">
        <w:rPr>
          <w:rFonts w:ascii="Cambria Math" w:eastAsia="Times New Roman" w:hAnsi="Cambria Math" w:cs="Arial"/>
          <w:bCs/>
          <w:bdr w:val="none" w:sz="0" w:space="0" w:color="auto" w:frame="1"/>
        </w:rPr>
        <w:t xml:space="preserve">Microsoft Azure AD Sync </w:t>
      </w:r>
      <w:bookmarkEnd w:id="0"/>
      <w:r w:rsidRPr="007A15C3">
        <w:rPr>
          <w:rFonts w:ascii="Cambria Math" w:eastAsia="Times New Roman" w:hAnsi="Cambria Math" w:cs="Arial"/>
          <w:bCs/>
          <w:bdr w:val="none" w:sz="0" w:space="0" w:color="auto" w:frame="1"/>
        </w:rPr>
        <w:t>Service</w:t>
      </w:r>
      <w:r w:rsidRPr="007A15C3">
        <w:rPr>
          <w:rFonts w:ascii="Cambria Math" w:eastAsia="Times New Roman" w:hAnsi="Cambria Math" w:cs="Arial"/>
        </w:rPr>
        <w:t>.</w:t>
      </w:r>
    </w:p>
    <w:p w14:paraId="7DB5508E" w14:textId="596D91B6" w:rsidR="000637AD" w:rsidRPr="007A15C3" w:rsidRDefault="005723E1" w:rsidP="000637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  <w:r w:rsidRPr="007A15C3">
        <w:rPr>
          <w:rFonts w:ascii="Cambria Math" w:eastAsia="Times New Roman" w:hAnsi="Cambria Math" w:cs="Arial"/>
        </w:rPr>
        <w:t xml:space="preserve">Now that the new machine </w:t>
      </w:r>
      <w:r w:rsidR="004214AC">
        <w:rPr>
          <w:rFonts w:ascii="Cambria Math" w:eastAsia="Times New Roman" w:hAnsi="Cambria Math" w:cs="Arial"/>
        </w:rPr>
        <w:t>10.11.53.171</w:t>
      </w:r>
      <w:r w:rsidR="000637AD" w:rsidRPr="007A15C3">
        <w:rPr>
          <w:rFonts w:ascii="Cambria Math" w:eastAsia="Times New Roman" w:hAnsi="Cambria Math" w:cs="Arial"/>
        </w:rPr>
        <w:t> is ready to go, let’s import our exported settings from </w:t>
      </w:r>
      <w:r w:rsidR="004214AC">
        <w:rPr>
          <w:rFonts w:ascii="Cambria Math" w:eastAsia="Times New Roman" w:hAnsi="Cambria Math" w:cs="Arial"/>
          <w:bCs/>
          <w:bdr w:val="none" w:sz="0" w:space="0" w:color="auto" w:frame="1"/>
        </w:rPr>
        <w:t>10.11.53.245</w:t>
      </w:r>
      <w:r w:rsidRPr="007A15C3">
        <w:rPr>
          <w:rFonts w:ascii="Cambria Math" w:eastAsia="Times New Roman" w:hAnsi="Cambria Math" w:cs="Arial"/>
        </w:rPr>
        <w:t xml:space="preserve"> (as per beginning folder already been copied to </w:t>
      </w:r>
      <w:r w:rsidR="004214AC">
        <w:rPr>
          <w:rFonts w:ascii="Cambria Math" w:eastAsia="Times New Roman" w:hAnsi="Cambria Math" w:cs="Arial"/>
        </w:rPr>
        <w:t>10.11.53.171</w:t>
      </w:r>
      <w:r w:rsidRPr="007A15C3">
        <w:rPr>
          <w:rFonts w:ascii="Cambria Math" w:eastAsia="Times New Roman" w:hAnsi="Cambria Math" w:cs="Arial"/>
        </w:rPr>
        <w:t>)</w:t>
      </w:r>
      <w:r w:rsidR="000637AD" w:rsidRPr="007A15C3">
        <w:rPr>
          <w:rFonts w:ascii="Cambria Math" w:eastAsia="Times New Roman" w:hAnsi="Cambria Math" w:cs="Arial"/>
        </w:rPr>
        <w:t xml:space="preserve"> and as </w:t>
      </w:r>
      <w:r w:rsidR="000637AD" w:rsidRPr="007A15C3">
        <w:rPr>
          <w:rFonts w:ascii="Cambria Math" w:eastAsia="Times New Roman" w:hAnsi="Cambria Math" w:cs="Arial"/>
        </w:rPr>
        <w:lastRenderedPageBreak/>
        <w:t xml:space="preserve">before </w:t>
      </w:r>
      <w:proofErr w:type="gramStart"/>
      <w:r w:rsidR="000637AD" w:rsidRPr="007A15C3">
        <w:rPr>
          <w:rFonts w:ascii="Cambria Math" w:eastAsia="Times New Roman" w:hAnsi="Cambria Math" w:cs="Arial"/>
        </w:rPr>
        <w:t>start</w:t>
      </w:r>
      <w:proofErr w:type="gramEnd"/>
      <w:r w:rsidR="000637AD" w:rsidRPr="007A15C3">
        <w:rPr>
          <w:rFonts w:ascii="Cambria Math" w:eastAsia="Times New Roman" w:hAnsi="Cambria Math" w:cs="Arial"/>
        </w:rPr>
        <w:t xml:space="preserve"> the </w:t>
      </w:r>
      <w:proofErr w:type="spellStart"/>
      <w:r w:rsidR="000637AD" w:rsidRPr="007A15C3">
        <w:rPr>
          <w:rFonts w:ascii="Cambria Math" w:eastAsia="Times New Roman" w:hAnsi="Cambria Math" w:cs="Arial"/>
        </w:rPr>
        <w:t>MIISClient</w:t>
      </w:r>
      <w:proofErr w:type="spellEnd"/>
      <w:r w:rsidR="000637AD" w:rsidRPr="007A15C3">
        <w:rPr>
          <w:rFonts w:ascii="Cambria Math" w:eastAsia="Times New Roman" w:hAnsi="Cambria Math" w:cs="Arial"/>
        </w:rPr>
        <w:t> “</w:t>
      </w:r>
      <w:r w:rsidR="005F1B16" w:rsidRPr="005F1B16">
        <w:rPr>
          <w:rFonts w:ascii="Cambria Math" w:eastAsia="Times New Roman" w:hAnsi="Cambria Math" w:cs="Arial"/>
        </w:rPr>
        <w:t>"C:\Program Files\Microsoft Azure AD Sync\</w:t>
      </w:r>
      <w:proofErr w:type="spellStart"/>
      <w:r w:rsidR="005F1B16" w:rsidRPr="005F1B16">
        <w:rPr>
          <w:rFonts w:ascii="Cambria Math" w:eastAsia="Times New Roman" w:hAnsi="Cambria Math" w:cs="Arial"/>
        </w:rPr>
        <w:t>UIShell</w:t>
      </w:r>
      <w:proofErr w:type="spellEnd"/>
      <w:r w:rsidR="005F1B16" w:rsidRPr="005F1B16">
        <w:rPr>
          <w:rFonts w:ascii="Cambria Math" w:eastAsia="Times New Roman" w:hAnsi="Cambria Math" w:cs="Arial"/>
        </w:rPr>
        <w:t>\miisclient.exe"</w:t>
      </w:r>
      <w:r w:rsidR="007A15C3" w:rsidRPr="007A15C3">
        <w:rPr>
          <w:rFonts w:ascii="Cambria Math" w:eastAsia="Times New Roman" w:hAnsi="Cambria Math" w:cs="Arial"/>
        </w:rPr>
        <w:t>”</w:t>
      </w:r>
      <w:r w:rsidR="000637AD" w:rsidRPr="007A15C3">
        <w:rPr>
          <w:rFonts w:ascii="Cambria Math" w:eastAsia="Times New Roman" w:hAnsi="Cambria Math" w:cs="Arial"/>
        </w:rPr>
        <w:t>.</w:t>
      </w:r>
    </w:p>
    <w:p w14:paraId="2FE04941" w14:textId="77777777" w:rsidR="000637AD" w:rsidRPr="007A15C3" w:rsidRDefault="000637AD" w:rsidP="000637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  <w:r w:rsidRPr="007A15C3">
        <w:rPr>
          <w:rFonts w:ascii="Cambria Math" w:eastAsia="Times New Roman" w:hAnsi="Cambria Math" w:cs="Arial"/>
        </w:rPr>
        <w:t>To import, Select </w:t>
      </w:r>
      <w:r w:rsidRPr="007A15C3">
        <w:rPr>
          <w:rFonts w:ascii="Cambria Math" w:eastAsia="Times New Roman" w:hAnsi="Cambria Math" w:cs="Arial"/>
          <w:bCs/>
          <w:bdr w:val="none" w:sz="0" w:space="0" w:color="auto" w:frame="1"/>
        </w:rPr>
        <w:t>File</w:t>
      </w:r>
      <w:r w:rsidRPr="007A15C3">
        <w:rPr>
          <w:rFonts w:ascii="Cambria Math" w:eastAsia="Times New Roman" w:hAnsi="Cambria Math" w:cs="Arial"/>
        </w:rPr>
        <w:t> –&gt; </w:t>
      </w:r>
      <w:r w:rsidRPr="007A15C3">
        <w:rPr>
          <w:rFonts w:ascii="Cambria Math" w:eastAsia="Times New Roman" w:hAnsi="Cambria Math" w:cs="Arial"/>
          <w:bCs/>
          <w:bdr w:val="none" w:sz="0" w:space="0" w:color="auto" w:frame="1"/>
        </w:rPr>
        <w:t>Import Server Configuration… </w:t>
      </w:r>
      <w:r w:rsidRPr="007A15C3">
        <w:rPr>
          <w:rFonts w:ascii="Cambria Math" w:eastAsia="Times New Roman" w:hAnsi="Cambria Math" w:cs="Arial"/>
        </w:rPr>
        <w:t xml:space="preserve">and when prompted put in your OLD </w:t>
      </w:r>
      <w:proofErr w:type="spellStart"/>
      <w:r w:rsidRPr="007A15C3">
        <w:rPr>
          <w:rFonts w:ascii="Cambria Math" w:eastAsia="Times New Roman" w:hAnsi="Cambria Math" w:cs="Arial"/>
        </w:rPr>
        <w:t>MSOL_</w:t>
      </w:r>
      <w:r w:rsidR="005723E1" w:rsidRPr="007A15C3">
        <w:rPr>
          <w:rFonts w:ascii="Cambria Math" w:eastAsia="Times New Roman" w:hAnsi="Cambria Math" w:cs="Arial"/>
        </w:rPr>
        <w:t>AD_Sync</w:t>
      </w:r>
      <w:proofErr w:type="spellEnd"/>
      <w:r w:rsidR="005723E1" w:rsidRPr="007A15C3">
        <w:rPr>
          <w:rFonts w:ascii="Cambria Math" w:eastAsia="Times New Roman" w:hAnsi="Cambria Math" w:cs="Arial"/>
        </w:rPr>
        <w:t>”</w:t>
      </w:r>
      <w:r w:rsidRPr="007A15C3">
        <w:rPr>
          <w:rFonts w:ascii="Cambria Math" w:eastAsia="Times New Roman" w:hAnsi="Cambria Math" w:cs="Arial"/>
        </w:rPr>
        <w:t xml:space="preserve"> acco</w:t>
      </w:r>
      <w:r w:rsidR="005723E1" w:rsidRPr="007A15C3">
        <w:rPr>
          <w:rFonts w:ascii="Cambria Math" w:eastAsia="Times New Roman" w:hAnsi="Cambria Math" w:cs="Arial"/>
        </w:rPr>
        <w:t xml:space="preserve">unts password </w:t>
      </w:r>
      <w:r w:rsidRPr="007A15C3">
        <w:rPr>
          <w:rFonts w:ascii="Cambria Math" w:eastAsia="Times New Roman" w:hAnsi="Cambria Math" w:cs="Arial"/>
        </w:rPr>
        <w:t>to finish the import process.</w:t>
      </w:r>
    </w:p>
    <w:p w14:paraId="6E263D8E" w14:textId="5D342C57" w:rsidR="002B1ACF" w:rsidRPr="0031784A" w:rsidRDefault="0031784A" w:rsidP="002B1ACF">
      <w:pPr>
        <w:pStyle w:val="ListParagraph"/>
        <w:numPr>
          <w:ilvl w:val="0"/>
          <w:numId w:val="2"/>
        </w:numPr>
        <w:shd w:val="clear" w:color="auto" w:fill="FFFFFF"/>
        <w:spacing w:before="384" w:after="384" w:line="240" w:lineRule="auto"/>
        <w:textAlignment w:val="baseline"/>
        <w:rPr>
          <w:rFonts w:ascii="Cambria Math" w:eastAsia="Times New Roman" w:hAnsi="Cambria Math" w:cs="Arial"/>
        </w:rPr>
      </w:pPr>
      <w:r w:rsidRPr="0031784A">
        <w:rPr>
          <w:rFonts w:ascii="Cambria Math" w:eastAsia="Times New Roman" w:hAnsi="Cambria Math" w:cs="Arial"/>
        </w:rPr>
        <w:t>Finally,</w:t>
      </w:r>
      <w:r w:rsidR="002B1ACF" w:rsidRPr="0031784A">
        <w:rPr>
          <w:rFonts w:ascii="Cambria Math" w:eastAsia="Times New Roman" w:hAnsi="Cambria Math" w:cs="Arial"/>
        </w:rPr>
        <w:t xml:space="preserve"> we can execute a manual </w:t>
      </w:r>
      <w:r w:rsidR="00AE2F8F" w:rsidRPr="0031784A">
        <w:rPr>
          <w:rFonts w:ascii="Cambria Math" w:eastAsia="Times New Roman" w:hAnsi="Cambria Math" w:cs="Arial"/>
        </w:rPr>
        <w:t xml:space="preserve">Microsoft Azure AD Sync </w:t>
      </w:r>
      <w:r w:rsidR="002B1ACF" w:rsidRPr="0031784A">
        <w:rPr>
          <w:rFonts w:ascii="Cambria Math" w:eastAsia="Times New Roman" w:hAnsi="Cambria Math" w:cs="Arial"/>
        </w:rPr>
        <w:t>with O365 by executing manually a </w:t>
      </w:r>
      <w:r w:rsidR="002B1ACF" w:rsidRPr="00E45075">
        <w:rPr>
          <w:rFonts w:ascii="Cambria Math" w:eastAsia="Times New Roman" w:hAnsi="Cambria Math" w:cs="Arial"/>
        </w:rPr>
        <w:t>Start-</w:t>
      </w:r>
      <w:proofErr w:type="spellStart"/>
      <w:r w:rsidR="002B1ACF" w:rsidRPr="00E45075">
        <w:rPr>
          <w:rFonts w:ascii="Cambria Math" w:eastAsia="Times New Roman" w:hAnsi="Cambria Math" w:cs="Arial"/>
        </w:rPr>
        <w:t>OnlineCoexistenceSync</w:t>
      </w:r>
      <w:proofErr w:type="spellEnd"/>
      <w:r w:rsidR="002B1ACF" w:rsidRPr="0031784A">
        <w:rPr>
          <w:rFonts w:ascii="Cambria Math" w:eastAsia="Times New Roman" w:hAnsi="Cambria Math" w:cs="Arial"/>
        </w:rPr>
        <w:t> from the FIM PowerShell </w:t>
      </w:r>
      <w:r w:rsidRPr="00E45075">
        <w:rPr>
          <w:rFonts w:ascii="Cambria Math" w:eastAsia="Times New Roman" w:hAnsi="Cambria Math" w:cs="Arial"/>
        </w:rPr>
        <w:t>PowerShell using the Import-Module DirSync command. When imported you can run the Start-</w:t>
      </w:r>
      <w:proofErr w:type="spellStart"/>
      <w:r w:rsidRPr="00E45075">
        <w:rPr>
          <w:rFonts w:ascii="Cambria Math" w:eastAsia="Times New Roman" w:hAnsi="Cambria Math" w:cs="Arial"/>
        </w:rPr>
        <w:t>OnlineCoexistenceSync</w:t>
      </w:r>
      <w:proofErr w:type="spellEnd"/>
      <w:r w:rsidRPr="00E45075">
        <w:rPr>
          <w:rFonts w:ascii="Cambria Math" w:eastAsia="Times New Roman" w:hAnsi="Cambria Math" w:cs="Arial"/>
        </w:rPr>
        <w:t> cmdlet to synchronize your Active Directory with Office 365.</w:t>
      </w:r>
      <w:r w:rsidRPr="0031784A">
        <w:rPr>
          <w:rFonts w:ascii="Cambria Math" w:eastAsia="Times New Roman" w:hAnsi="Cambria Math" w:cs="Arial"/>
        </w:rPr>
        <w:t xml:space="preserve"> </w:t>
      </w:r>
      <w:r w:rsidR="002B1ACF" w:rsidRPr="0031784A">
        <w:rPr>
          <w:rFonts w:ascii="Cambria Math" w:eastAsia="Times New Roman" w:hAnsi="Cambria Math" w:cs="Arial"/>
        </w:rPr>
        <w:t>Will see a full sync occur and everything should be working normally again.  Last, but not least need to disable / delete the newly created domain MSOL_ account and the old ADD_ domain accounts leaving the original account in the domain.</w:t>
      </w:r>
    </w:p>
    <w:p w14:paraId="4C146519" w14:textId="04A327FE" w:rsidR="00C42F84" w:rsidRPr="007A15C3" w:rsidRDefault="002B1ACF" w:rsidP="007A15C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Arial"/>
        </w:rPr>
      </w:pPr>
      <w:r w:rsidRPr="007A15C3">
        <w:rPr>
          <w:rFonts w:ascii="Cambria Math" w:eastAsia="Times New Roman" w:hAnsi="Cambria Math" w:cs="Arial"/>
        </w:rPr>
        <w:t>Then, finally, we can uninstall </w:t>
      </w:r>
      <w:r w:rsidRPr="007A15C3">
        <w:rPr>
          <w:rFonts w:ascii="Cambria Math" w:eastAsia="Times New Roman" w:hAnsi="Cambria Math" w:cs="Arial"/>
          <w:bCs/>
          <w:bdr w:val="none" w:sz="0" w:space="0" w:color="auto" w:frame="1"/>
        </w:rPr>
        <w:t>Windows Azure Active Directory Sync</w:t>
      </w:r>
      <w:r w:rsidRPr="007A15C3">
        <w:rPr>
          <w:rFonts w:ascii="Cambria Math" w:eastAsia="Times New Roman" w:hAnsi="Cambria Math" w:cs="Arial"/>
        </w:rPr>
        <w:t> from </w:t>
      </w:r>
      <w:r w:rsidR="004214AC">
        <w:rPr>
          <w:rFonts w:ascii="Cambria Math" w:eastAsia="Times New Roman" w:hAnsi="Cambria Math" w:cs="Arial"/>
          <w:bCs/>
          <w:bdr w:val="none" w:sz="0" w:space="0" w:color="auto" w:frame="1"/>
        </w:rPr>
        <w:t>10.11.53.245</w:t>
      </w:r>
      <w:r w:rsidRPr="007A15C3">
        <w:rPr>
          <w:rFonts w:ascii="Cambria Math" w:eastAsia="Times New Roman" w:hAnsi="Cambria Math" w:cs="Arial"/>
        </w:rPr>
        <w:t xml:space="preserve"> and manually delete the </w:t>
      </w:r>
      <w:r w:rsidRPr="007A15C3">
        <w:rPr>
          <w:rFonts w:ascii="Cambria Math" w:eastAsia="Times New Roman" w:hAnsi="Cambria Math" w:cs="Arial"/>
          <w:bCs/>
          <w:bdr w:val="none" w:sz="0" w:space="0" w:color="auto" w:frame="1"/>
        </w:rPr>
        <w:t>C:\Program Files\Windows Azure Active Directory Sync\</w:t>
      </w:r>
      <w:r w:rsidRPr="007A15C3">
        <w:rPr>
          <w:rFonts w:ascii="Cambria Math" w:eastAsia="Times New Roman" w:hAnsi="Cambria Math" w:cs="Arial"/>
        </w:rPr>
        <w:t> folder and its contents, since the uninstall fails</w:t>
      </w:r>
      <w:bookmarkStart w:id="1" w:name="_GoBack"/>
      <w:bookmarkEnd w:id="1"/>
      <w:r w:rsidRPr="007A15C3">
        <w:rPr>
          <w:rFonts w:ascii="Cambria Math" w:eastAsia="Times New Roman" w:hAnsi="Cambria Math" w:cs="Arial"/>
        </w:rPr>
        <w:t xml:space="preserve"> to do so.</w:t>
      </w:r>
    </w:p>
    <w:sectPr w:rsidR="00C42F84" w:rsidRPr="007A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66AD0"/>
    <w:multiLevelType w:val="hybridMultilevel"/>
    <w:tmpl w:val="60566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92859"/>
    <w:multiLevelType w:val="multilevel"/>
    <w:tmpl w:val="0FD0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84"/>
    <w:rsid w:val="00027523"/>
    <w:rsid w:val="00037A0A"/>
    <w:rsid w:val="000637AD"/>
    <w:rsid w:val="002B1ACF"/>
    <w:rsid w:val="003051C5"/>
    <w:rsid w:val="0031784A"/>
    <w:rsid w:val="00355B3C"/>
    <w:rsid w:val="004214AC"/>
    <w:rsid w:val="004C5C60"/>
    <w:rsid w:val="00505A8D"/>
    <w:rsid w:val="005723E1"/>
    <w:rsid w:val="00572D8C"/>
    <w:rsid w:val="005F1B16"/>
    <w:rsid w:val="006157DB"/>
    <w:rsid w:val="007A15C3"/>
    <w:rsid w:val="00A52283"/>
    <w:rsid w:val="00AE2F8F"/>
    <w:rsid w:val="00B50714"/>
    <w:rsid w:val="00C42F84"/>
    <w:rsid w:val="00CC091D"/>
    <w:rsid w:val="00E45075"/>
    <w:rsid w:val="00FC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9668"/>
  <w15:chartTrackingRefBased/>
  <w15:docId w15:val="{FB6C9F8D-E1D9-4734-8662-21AA42A9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Microsoft_Identity_Integration_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F43FE6B2.dotm</Template>
  <TotalTime>133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KPIT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Dhangar</dc:creator>
  <cp:keywords/>
  <dc:description/>
  <cp:lastModifiedBy>Gopireddy Pathiputtur (BSL)</cp:lastModifiedBy>
  <cp:revision>10</cp:revision>
  <dcterms:created xsi:type="dcterms:W3CDTF">2017-06-30T06:16:00Z</dcterms:created>
  <dcterms:modified xsi:type="dcterms:W3CDTF">2020-01-02T12:22:00Z</dcterms:modified>
</cp:coreProperties>
</file>